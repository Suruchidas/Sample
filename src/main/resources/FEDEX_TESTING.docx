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F90FEE48-ED32-4937-AA53-2F9F394AC44F}"/>
            <w:text/>
          </w:sdtPr>
          <w:sdtEndPr/>
          <w:sdtContent>
            <w:p w:rsidR="00995382" w:rsidRDefault="009D3D33">
              <w:pPr>
                <w:pStyle w:val="Publishwithline"/>
              </w:pPr>
              <w:r w:rsidRPr="00E334A3">
                <w:rPr>
                  <w:rStyle w:val="PlaceholderText"/>
                </w:rPr>
                <w:t>[Enter Post Title Here]</w:t>
              </w:r>
            </w:p>
          </w:sdtContent>
        </w:sdt>
        <w:p w:rsidR="00995382" w:rsidRDefault="00995382">
          <w:pPr>
            <w:pStyle w:val="underline"/>
          </w:pPr>
        </w:p>
        <w:p w:rsidR="00995382" w:rsidRDefault="009D3D33">
          <w:pPr>
            <w:pStyle w:val="PadderBetweenControlandBody"/>
          </w:pPr>
        </w:p>
      </w:sdtContent>
    </w:sdt>
    <w:p w:rsidR="00995382" w:rsidRDefault="009D3D33">
      <w:r>
        <w:t>This is again for FEDEX</w:t>
      </w:r>
      <w:bookmarkStart w:id="0" w:name="_GoBack"/>
      <w:bookmarkEnd w:id="0"/>
    </w:p>
    <w:sectPr w:rsidR="009953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9D3D33"/>
    <w:rsid w:val="00995382"/>
    <w:rsid w:val="009D3D33"/>
    <w:rsid w:val="00E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D3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D3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78"/>
    <w:rsid w:val="00BC0630"/>
    <w:rsid w:val="00E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8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8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F90FEE48-ED32-4937-AA53-2F9F394AC44F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Rai</dc:creator>
  <cp:lastModifiedBy>Manish Rai</cp:lastModifiedBy>
  <cp:revision>1</cp:revision>
  <dcterms:created xsi:type="dcterms:W3CDTF">2018-05-21T10:26:00Z</dcterms:created>
  <dcterms:modified xsi:type="dcterms:W3CDTF">2018-05-21T10:26:00Z</dcterms:modified>
</cp:coreProperties>
</file>